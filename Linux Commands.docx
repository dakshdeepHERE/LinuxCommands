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DF8C" w14:textId="6899FD5C" w:rsidR="00807843" w:rsidRDefault="00F41080">
      <w:pPr>
        <w:pStyle w:val="Heading1"/>
      </w:pPr>
      <w:r>
        <w:t>Linux Commands</w:t>
      </w:r>
    </w:p>
    <w:p w14:paraId="22B9C0F1" w14:textId="2ACED7C6" w:rsidR="00807843" w:rsidRDefault="00F41080" w:rsidP="00F41080">
      <w:pPr>
        <w:pStyle w:val="ListBullet"/>
      </w:pPr>
      <w:r w:rsidRPr="007A37C2">
        <w:rPr>
          <w:b/>
          <w:bCs/>
        </w:rPr>
        <w:t>mkdir</w:t>
      </w:r>
      <w:r>
        <w:t>: -</w:t>
      </w:r>
    </w:p>
    <w:p w14:paraId="5D071822" w14:textId="64D50BF7" w:rsidR="00F41080" w:rsidRDefault="00F41080" w:rsidP="00F41080">
      <w:pPr>
        <w:pStyle w:val="ListBullet"/>
        <w:numPr>
          <w:ilvl w:val="0"/>
          <w:numId w:val="0"/>
        </w:numPr>
        <w:ind w:left="432"/>
      </w:pPr>
      <w:r>
        <w:t xml:space="preserve">We use this command to create a new directory. </w:t>
      </w:r>
    </w:p>
    <w:p w14:paraId="5C38EDE0" w14:textId="014EF915" w:rsidR="00F41080" w:rsidRDefault="00F41080" w:rsidP="00F41080">
      <w:pPr>
        <w:pStyle w:val="ListBullet"/>
        <w:numPr>
          <w:ilvl w:val="0"/>
          <w:numId w:val="0"/>
        </w:numPr>
        <w:ind w:left="432"/>
      </w:pPr>
      <w:r>
        <w:t xml:space="preserve">$ mkdir </w:t>
      </w:r>
      <w:r w:rsidR="001D144D">
        <w:t>Directory_name</w:t>
      </w:r>
    </w:p>
    <w:p w14:paraId="5BDA5ED6" w14:textId="6375224A" w:rsidR="00F41080" w:rsidRDefault="00F41080" w:rsidP="00F41080">
      <w:pPr>
        <w:pStyle w:val="ListBullet"/>
        <w:numPr>
          <w:ilvl w:val="0"/>
          <w:numId w:val="0"/>
        </w:numPr>
        <w:ind w:left="432"/>
      </w:pPr>
    </w:p>
    <w:p w14:paraId="1FB155F7" w14:textId="18069714" w:rsidR="00F41080" w:rsidRDefault="00F41080" w:rsidP="00F41080">
      <w:pPr>
        <w:pStyle w:val="ListBullet"/>
        <w:numPr>
          <w:ilvl w:val="0"/>
          <w:numId w:val="0"/>
        </w:numPr>
        <w:ind w:left="432"/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Screenshot: -</w:t>
      </w:r>
    </w:p>
    <w:p w14:paraId="017CCF6C" w14:textId="2D9B62D5" w:rsidR="00F41080" w:rsidRDefault="00F41080" w:rsidP="00F41080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108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E500187" wp14:editId="4E575662">
            <wp:extent cx="4229100" cy="104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406C" w14:textId="77777777" w:rsidR="00F41080" w:rsidRDefault="00F41080" w:rsidP="00F41080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3D0372" w14:textId="675DAACB" w:rsidR="00F41080" w:rsidRDefault="00F41080" w:rsidP="00F41080">
      <w:pPr>
        <w:pStyle w:val="ListBullet"/>
      </w:pPr>
      <w:r w:rsidRPr="007A37C2">
        <w:rPr>
          <w:b/>
          <w:bCs/>
        </w:rPr>
        <w:t>ls</w:t>
      </w:r>
      <w:r>
        <w:t>: -</w:t>
      </w:r>
    </w:p>
    <w:p w14:paraId="0F6E0CFC" w14:textId="3C0AFA63" w:rsidR="00F41080" w:rsidRDefault="00F41080" w:rsidP="00F41080">
      <w:pPr>
        <w:pStyle w:val="ListBullet"/>
        <w:numPr>
          <w:ilvl w:val="0"/>
          <w:numId w:val="0"/>
        </w:numPr>
        <w:ind w:left="432"/>
      </w:pPr>
      <w:r>
        <w:t>We use this command to list all the files and the folder which are there in your current directory.</w:t>
      </w:r>
    </w:p>
    <w:p w14:paraId="0C348CF9" w14:textId="03C983DD" w:rsidR="007A37C2" w:rsidRDefault="007A37C2" w:rsidP="00F41080">
      <w:pPr>
        <w:pStyle w:val="ListBullet"/>
        <w:numPr>
          <w:ilvl w:val="0"/>
          <w:numId w:val="0"/>
        </w:numPr>
        <w:ind w:left="432"/>
      </w:pPr>
      <w:r>
        <w:t>$ ls</w:t>
      </w:r>
    </w:p>
    <w:p w14:paraId="5F215367" w14:textId="1C8992A7" w:rsidR="00F41080" w:rsidRDefault="00F41080" w:rsidP="00F41080">
      <w:pPr>
        <w:pStyle w:val="ListBullet"/>
        <w:numPr>
          <w:ilvl w:val="0"/>
          <w:numId w:val="0"/>
        </w:numPr>
        <w:ind w:left="432"/>
      </w:pPr>
    </w:p>
    <w:p w14:paraId="64CBCA49" w14:textId="1EC9FB47" w:rsidR="00F41080" w:rsidRDefault="00F41080" w:rsidP="00F41080">
      <w:pPr>
        <w:pStyle w:val="ListBullet"/>
        <w:numPr>
          <w:ilvl w:val="0"/>
          <w:numId w:val="0"/>
        </w:numPr>
        <w:ind w:left="432"/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Screenshot: -</w:t>
      </w:r>
    </w:p>
    <w:p w14:paraId="45B9A703" w14:textId="1CED25AC" w:rsidR="00F41080" w:rsidRDefault="00F41080" w:rsidP="00F41080">
      <w:pPr>
        <w:pStyle w:val="ListBullet"/>
        <w:numPr>
          <w:ilvl w:val="0"/>
          <w:numId w:val="0"/>
        </w:numPr>
        <w:ind w:left="432"/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41080"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01603949" wp14:editId="6382686E">
            <wp:extent cx="2806700" cy="48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F107" w14:textId="3F534E2B" w:rsidR="00F41080" w:rsidRDefault="00F41080" w:rsidP="00F41080">
      <w:pPr>
        <w:pStyle w:val="ListBullet"/>
        <w:numPr>
          <w:ilvl w:val="0"/>
          <w:numId w:val="0"/>
        </w:numPr>
        <w:ind w:left="432"/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9EAA6C7" w14:textId="76B5E644" w:rsidR="00F41080" w:rsidRDefault="00F41080" w:rsidP="00F41080">
      <w:pPr>
        <w:pStyle w:val="ListBullet"/>
      </w:pPr>
      <w:r w:rsidRPr="007A37C2">
        <w:rPr>
          <w:b/>
          <w:bCs/>
        </w:rPr>
        <w:t>pwd</w:t>
      </w:r>
      <w:r>
        <w:t>: -</w:t>
      </w:r>
    </w:p>
    <w:p w14:paraId="3B4FC679" w14:textId="64D459C6" w:rsidR="00F41080" w:rsidRDefault="007A37C2" w:rsidP="00F41080">
      <w:pPr>
        <w:pStyle w:val="ListBullet"/>
        <w:numPr>
          <w:ilvl w:val="0"/>
          <w:numId w:val="0"/>
        </w:numPr>
        <w:ind w:left="432"/>
      </w:pPr>
      <w:r>
        <w:t>This command shows your current directory in you are present in. $ pwd</w:t>
      </w:r>
    </w:p>
    <w:p w14:paraId="4184EC61" w14:textId="236D0AD9" w:rsidR="007A37C2" w:rsidRDefault="007A37C2" w:rsidP="00F41080">
      <w:pPr>
        <w:pStyle w:val="ListBullet"/>
        <w:numPr>
          <w:ilvl w:val="0"/>
          <w:numId w:val="0"/>
        </w:numPr>
        <w:ind w:left="432"/>
      </w:pPr>
    </w:p>
    <w:p w14:paraId="2945F6DB" w14:textId="5A311B8C" w:rsidR="007A37C2" w:rsidRDefault="007A37C2" w:rsidP="00F41080">
      <w:pPr>
        <w:pStyle w:val="ListBullet"/>
        <w:numPr>
          <w:ilvl w:val="0"/>
          <w:numId w:val="0"/>
        </w:numPr>
        <w:ind w:left="432"/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Screenshot: -</w:t>
      </w:r>
    </w:p>
    <w:p w14:paraId="28FABEAD" w14:textId="5C508277" w:rsidR="007A37C2" w:rsidRDefault="007A37C2" w:rsidP="00F41080">
      <w:pPr>
        <w:pStyle w:val="ListBullet"/>
        <w:numPr>
          <w:ilvl w:val="0"/>
          <w:numId w:val="0"/>
        </w:numPr>
        <w:ind w:left="432"/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A37C2"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06A8E738" wp14:editId="18BB163B">
            <wp:extent cx="3759200" cy="43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FEB7" w14:textId="2E5BF354" w:rsidR="007A37C2" w:rsidRDefault="007A37C2" w:rsidP="007A37C2">
      <w:pPr>
        <w:pStyle w:val="ListBullet"/>
      </w:pPr>
      <w:r>
        <w:rPr>
          <w:b/>
          <w:bCs/>
        </w:rPr>
        <w:lastRenderedPageBreak/>
        <w:t>cd</w:t>
      </w:r>
      <w:r>
        <w:t>: -</w:t>
      </w:r>
    </w:p>
    <w:p w14:paraId="18929B8F" w14:textId="0D13D4CA" w:rsidR="007A37C2" w:rsidRDefault="007A37C2" w:rsidP="007A37C2">
      <w:pPr>
        <w:pStyle w:val="ListBullet"/>
        <w:numPr>
          <w:ilvl w:val="0"/>
          <w:numId w:val="0"/>
        </w:numPr>
        <w:ind w:left="432"/>
      </w:pPr>
      <w:r w:rsidRPr="007A37C2">
        <w:t xml:space="preserve">We use this command to </w:t>
      </w:r>
      <w:r>
        <w:tab/>
        <w:t>move through different directory.</w:t>
      </w:r>
    </w:p>
    <w:p w14:paraId="4CD70F24" w14:textId="0DCE5959" w:rsidR="007A37C2" w:rsidRDefault="007A37C2" w:rsidP="007A37C2">
      <w:pPr>
        <w:pStyle w:val="ListBullet"/>
        <w:numPr>
          <w:ilvl w:val="0"/>
          <w:numId w:val="0"/>
        </w:numPr>
        <w:ind w:left="432"/>
      </w:pPr>
      <w:r>
        <w:t>$ cd directory_name</w:t>
      </w:r>
    </w:p>
    <w:p w14:paraId="40466ACC" w14:textId="687BE82D" w:rsidR="007A37C2" w:rsidRDefault="007A37C2" w:rsidP="007A37C2">
      <w:pPr>
        <w:pStyle w:val="ListBullet"/>
        <w:numPr>
          <w:ilvl w:val="0"/>
          <w:numId w:val="0"/>
        </w:numPr>
        <w:ind w:left="432"/>
      </w:pPr>
    </w:p>
    <w:p w14:paraId="62A9C9E5" w14:textId="55FFA865" w:rsidR="007A37C2" w:rsidRDefault="007A37C2" w:rsidP="007A37C2">
      <w:pPr>
        <w:pStyle w:val="ListBullet"/>
        <w:numPr>
          <w:ilvl w:val="0"/>
          <w:numId w:val="0"/>
        </w:numPr>
        <w:ind w:left="432"/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Screenshot: -</w:t>
      </w:r>
    </w:p>
    <w:p w14:paraId="4BEC0F2B" w14:textId="05D6E11C" w:rsidR="007A37C2" w:rsidRDefault="007A37C2" w:rsidP="007A37C2">
      <w:pPr>
        <w:pStyle w:val="ListBullet"/>
        <w:numPr>
          <w:ilvl w:val="0"/>
          <w:numId w:val="0"/>
        </w:numPr>
        <w:ind w:left="43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37C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F74FB6" wp14:editId="0EB9B80F">
            <wp:extent cx="381000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917E" w14:textId="08884999" w:rsidR="007A37C2" w:rsidRDefault="007A37C2" w:rsidP="007A37C2">
      <w:pPr>
        <w:pStyle w:val="ListBullet"/>
        <w:numPr>
          <w:ilvl w:val="0"/>
          <w:numId w:val="0"/>
        </w:numPr>
        <w:ind w:left="43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7C163F" w14:textId="0403A7BB" w:rsidR="007A37C2" w:rsidRDefault="007A37C2" w:rsidP="007A37C2">
      <w:pPr>
        <w:pStyle w:val="ListBullet"/>
      </w:pPr>
      <w:r>
        <w:rPr>
          <w:b/>
          <w:bCs/>
        </w:rPr>
        <w:t>clear</w:t>
      </w:r>
      <w:r>
        <w:t>: -</w:t>
      </w:r>
    </w:p>
    <w:p w14:paraId="1B465BB8" w14:textId="3A162F93" w:rsidR="007A37C2" w:rsidRDefault="007A37C2" w:rsidP="007A37C2">
      <w:pPr>
        <w:pStyle w:val="ListBullet"/>
        <w:numPr>
          <w:ilvl w:val="0"/>
          <w:numId w:val="0"/>
        </w:numPr>
        <w:ind w:left="432"/>
      </w:pPr>
      <w:r>
        <w:t xml:space="preserve">We use this command to clear the whole terminal. If it is filled with </w:t>
      </w:r>
      <w:r w:rsidR="001D144D">
        <w:t xml:space="preserve">commands, then if you use `clear` command then your terminal will be cleaned. </w:t>
      </w:r>
    </w:p>
    <w:p w14:paraId="2A73C1F9" w14:textId="002BE0B0" w:rsidR="001D144D" w:rsidRDefault="001D144D" w:rsidP="007A37C2">
      <w:pPr>
        <w:pStyle w:val="ListBullet"/>
        <w:numPr>
          <w:ilvl w:val="0"/>
          <w:numId w:val="0"/>
        </w:numPr>
        <w:ind w:left="432"/>
      </w:pPr>
      <w:r>
        <w:t>$ clear</w:t>
      </w:r>
    </w:p>
    <w:p w14:paraId="2E5781F3" w14:textId="6E212217" w:rsidR="001D144D" w:rsidRDefault="001D144D" w:rsidP="007A37C2">
      <w:pPr>
        <w:pStyle w:val="ListBullet"/>
        <w:numPr>
          <w:ilvl w:val="0"/>
          <w:numId w:val="0"/>
        </w:numPr>
        <w:ind w:left="432"/>
      </w:pPr>
    </w:p>
    <w:p w14:paraId="0825BA47" w14:textId="0A31BC14" w:rsidR="001D144D" w:rsidRDefault="001D144D" w:rsidP="007A37C2">
      <w:pPr>
        <w:pStyle w:val="ListBullet"/>
        <w:numPr>
          <w:ilvl w:val="0"/>
          <w:numId w:val="0"/>
        </w:numPr>
        <w:ind w:left="432"/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Screenshot: -</w:t>
      </w:r>
    </w:p>
    <w:p w14:paraId="3108F4C7" w14:textId="404B80FE" w:rsidR="001D144D" w:rsidRDefault="001D144D" w:rsidP="001D144D">
      <w:pPr>
        <w:pStyle w:val="ListBullet"/>
        <w:numPr>
          <w:ilvl w:val="0"/>
          <w:numId w:val="0"/>
        </w:numPr>
        <w:ind w:firstLine="43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</w:t>
      </w:r>
    </w:p>
    <w:p w14:paraId="2BA069D0" w14:textId="77DD064D" w:rsidR="001D144D" w:rsidRDefault="001D144D" w:rsidP="001D144D">
      <w:pPr>
        <w:pStyle w:val="ListBullet"/>
        <w:numPr>
          <w:ilvl w:val="0"/>
          <w:numId w:val="0"/>
        </w:numPr>
        <w:ind w:firstLine="43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4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A89F16" wp14:editId="47EBB55B">
            <wp:extent cx="2042315" cy="197219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2565" cy="202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BC98" w14:textId="19F2A845" w:rsidR="001D144D" w:rsidRDefault="001D144D" w:rsidP="001D144D">
      <w:pPr>
        <w:pStyle w:val="ListBullet"/>
        <w:numPr>
          <w:ilvl w:val="0"/>
          <w:numId w:val="0"/>
        </w:numPr>
        <w:ind w:firstLine="43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</w:t>
      </w:r>
    </w:p>
    <w:p w14:paraId="0D2E28B9" w14:textId="7910890C" w:rsidR="001D144D" w:rsidRPr="001D144D" w:rsidRDefault="001D144D" w:rsidP="001D144D">
      <w:pPr>
        <w:pStyle w:val="ListBullet"/>
        <w:numPr>
          <w:ilvl w:val="0"/>
          <w:numId w:val="0"/>
        </w:numPr>
        <w:ind w:firstLine="43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4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A668102" wp14:editId="196FCFB8">
            <wp:extent cx="3835400" cy="118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BB24" w14:textId="4DB6396D" w:rsidR="007A37C2" w:rsidRDefault="001D144D" w:rsidP="001D144D">
      <w:pPr>
        <w:pStyle w:val="ListBullet"/>
      </w:pPr>
      <w:r>
        <w:rPr>
          <w:b/>
          <w:bCs/>
        </w:rPr>
        <w:lastRenderedPageBreak/>
        <w:t>touch</w:t>
      </w:r>
      <w:r>
        <w:t>: -</w:t>
      </w:r>
    </w:p>
    <w:p w14:paraId="62C5D72C" w14:textId="3A41B74F" w:rsidR="001D144D" w:rsidRDefault="001D144D" w:rsidP="001D144D">
      <w:pPr>
        <w:pStyle w:val="ListBullet"/>
        <w:numPr>
          <w:ilvl w:val="0"/>
          <w:numId w:val="0"/>
        </w:numPr>
        <w:ind w:left="432"/>
      </w:pPr>
      <w:r>
        <w:t xml:space="preserve">We use this command to create files and we can add specific extension on that file in the end. </w:t>
      </w:r>
    </w:p>
    <w:p w14:paraId="0C2C8DBE" w14:textId="77777777" w:rsidR="001D144D" w:rsidRDefault="001D144D" w:rsidP="001D144D">
      <w:pPr>
        <w:pStyle w:val="ListBullet"/>
        <w:numPr>
          <w:ilvl w:val="0"/>
          <w:numId w:val="0"/>
        </w:numPr>
        <w:ind w:left="432"/>
      </w:pPr>
      <w:r>
        <w:t>$ touch File_name.extension</w:t>
      </w:r>
    </w:p>
    <w:p w14:paraId="3AB0DCAF" w14:textId="77777777" w:rsidR="001D144D" w:rsidRDefault="001D144D" w:rsidP="001D144D">
      <w:pPr>
        <w:pStyle w:val="ListBullet"/>
        <w:numPr>
          <w:ilvl w:val="0"/>
          <w:numId w:val="0"/>
        </w:numPr>
        <w:ind w:left="432"/>
      </w:pPr>
    </w:p>
    <w:p w14:paraId="41540DC2" w14:textId="77777777" w:rsidR="001D144D" w:rsidRDefault="001D144D" w:rsidP="001D144D">
      <w:pPr>
        <w:pStyle w:val="ListBullet"/>
        <w:numPr>
          <w:ilvl w:val="0"/>
          <w:numId w:val="0"/>
        </w:numPr>
        <w:ind w:left="43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Screenshot: -</w:t>
      </w:r>
    </w:p>
    <w:p w14:paraId="06221A75" w14:textId="7AB97B0B" w:rsidR="001D144D" w:rsidRDefault="001D144D" w:rsidP="001D144D">
      <w:pPr>
        <w:pStyle w:val="ListBullet"/>
        <w:numPr>
          <w:ilvl w:val="0"/>
          <w:numId w:val="0"/>
        </w:numPr>
        <w:ind w:left="432"/>
      </w:pPr>
      <w:r w:rsidRPr="001D144D">
        <w:drawing>
          <wp:inline distT="0" distB="0" distL="0" distR="0" wp14:anchorId="34D9D9C5" wp14:editId="248418D5">
            <wp:extent cx="4851400" cy="36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B242C4" w14:textId="29B83717" w:rsidR="001D144D" w:rsidRDefault="001D144D" w:rsidP="001D144D">
      <w:pPr>
        <w:pStyle w:val="ListBullet"/>
        <w:numPr>
          <w:ilvl w:val="0"/>
          <w:numId w:val="0"/>
        </w:numPr>
        <w:ind w:left="432"/>
      </w:pPr>
    </w:p>
    <w:p w14:paraId="1B2637B0" w14:textId="46F5E950" w:rsidR="001D144D" w:rsidRDefault="004F0270" w:rsidP="001D144D">
      <w:pPr>
        <w:pStyle w:val="ListBullet"/>
      </w:pPr>
      <w:r>
        <w:rPr>
          <w:b/>
          <w:bCs/>
        </w:rPr>
        <w:t>cat</w:t>
      </w:r>
      <w:r>
        <w:t>: -</w:t>
      </w:r>
    </w:p>
    <w:p w14:paraId="63046F63" w14:textId="25AE74EA" w:rsidR="004F0270" w:rsidRDefault="004F0270" w:rsidP="004F0270">
      <w:pPr>
        <w:pStyle w:val="ListBullet"/>
        <w:numPr>
          <w:ilvl w:val="0"/>
          <w:numId w:val="0"/>
        </w:numPr>
        <w:ind w:left="432"/>
      </w:pPr>
      <w:r>
        <w:t>We can use this command for multiple purposes which I will try to list down below: -</w:t>
      </w:r>
    </w:p>
    <w:p w14:paraId="53FE9739" w14:textId="277B320D" w:rsidR="004F0270" w:rsidRDefault="004F0270" w:rsidP="004F0270">
      <w:pPr>
        <w:pStyle w:val="ListBullet"/>
        <w:numPr>
          <w:ilvl w:val="0"/>
          <w:numId w:val="0"/>
        </w:numPr>
        <w:ind w:left="432"/>
      </w:pPr>
      <w:r>
        <w:t>1 Viewing the file ($ cat File_name)</w:t>
      </w:r>
    </w:p>
    <w:p w14:paraId="5B7AE965" w14:textId="0CD80865" w:rsidR="004F0270" w:rsidRDefault="004F0270" w:rsidP="004F0270">
      <w:pPr>
        <w:pStyle w:val="ListBullet"/>
        <w:numPr>
          <w:ilvl w:val="0"/>
          <w:numId w:val="0"/>
        </w:numPr>
        <w:ind w:left="432"/>
      </w:pPr>
      <w:r>
        <w:t>2 Viewing and editing the file ($ cat &gt; File_name.extension)</w:t>
      </w:r>
    </w:p>
    <w:p w14:paraId="4D562519" w14:textId="0A2FCE41" w:rsidR="004F0270" w:rsidRDefault="004F0270" w:rsidP="004F0270">
      <w:pPr>
        <w:pStyle w:val="ListBullet"/>
        <w:numPr>
          <w:ilvl w:val="0"/>
          <w:numId w:val="0"/>
        </w:numPr>
        <w:ind w:left="432"/>
      </w:pPr>
      <w:r>
        <w:t>3 Merging the files ($ cat File1 File2 &gt; MergedFile)</w:t>
      </w:r>
    </w:p>
    <w:p w14:paraId="6708376D" w14:textId="41434A0F" w:rsidR="004F0270" w:rsidRDefault="004F0270" w:rsidP="004F0270">
      <w:pPr>
        <w:pStyle w:val="ListBullet"/>
        <w:numPr>
          <w:ilvl w:val="0"/>
          <w:numId w:val="0"/>
        </w:numPr>
        <w:ind w:left="432"/>
      </w:pPr>
    </w:p>
    <w:p w14:paraId="4D7CE5C9" w14:textId="1C2E7BF4" w:rsidR="004F0270" w:rsidRDefault="004F0270" w:rsidP="004F0270">
      <w:pPr>
        <w:pStyle w:val="ListBullet"/>
        <w:numPr>
          <w:ilvl w:val="0"/>
          <w:numId w:val="0"/>
        </w:numPr>
        <w:ind w:left="432"/>
        <w:rPr>
          <w:b/>
          <w:bCs/>
        </w:rPr>
      </w:pPr>
      <w:r w:rsidRPr="004F0270">
        <w:rPr>
          <w:b/>
          <w:bCs/>
          <w:u w:val="single"/>
        </w:rPr>
        <w:t>Viewing the file</w:t>
      </w:r>
      <w:r>
        <w:rPr>
          <w:b/>
          <w:bCs/>
        </w:rPr>
        <w:t>: -</w:t>
      </w:r>
    </w:p>
    <w:p w14:paraId="3E55FA89" w14:textId="6308E798" w:rsidR="004F0270" w:rsidRDefault="004F0270" w:rsidP="004F0270">
      <w:pPr>
        <w:pStyle w:val="ListBullet"/>
        <w:numPr>
          <w:ilvl w:val="0"/>
          <w:numId w:val="0"/>
        </w:numPr>
        <w:ind w:left="432"/>
      </w:pPr>
      <w:r>
        <w:t xml:space="preserve">We use the cat command here to just view the file and we cannot edit it further if we want to. </w:t>
      </w:r>
    </w:p>
    <w:p w14:paraId="67A998A5" w14:textId="2EF24AA0" w:rsidR="004F0270" w:rsidRDefault="004F0270" w:rsidP="004F0270">
      <w:pPr>
        <w:pStyle w:val="ListBullet"/>
        <w:numPr>
          <w:ilvl w:val="0"/>
          <w:numId w:val="0"/>
        </w:numPr>
        <w:ind w:left="432"/>
      </w:pPr>
      <w:r>
        <w:t xml:space="preserve">$ cat </w:t>
      </w:r>
      <w:r>
        <w:t>File_name</w:t>
      </w:r>
      <w:r>
        <w:t>.extension</w:t>
      </w:r>
    </w:p>
    <w:p w14:paraId="2025B8E3" w14:textId="6232B15B" w:rsidR="004F0270" w:rsidRDefault="004F0270" w:rsidP="004F0270">
      <w:pPr>
        <w:pStyle w:val="ListBullet"/>
        <w:numPr>
          <w:ilvl w:val="0"/>
          <w:numId w:val="0"/>
        </w:numPr>
        <w:ind w:left="432"/>
      </w:pPr>
    </w:p>
    <w:p w14:paraId="4DCAE88B" w14:textId="4B697F2C" w:rsidR="004F0270" w:rsidRDefault="004F0270" w:rsidP="004F0270">
      <w:pPr>
        <w:pStyle w:val="ListBullet"/>
        <w:numPr>
          <w:ilvl w:val="0"/>
          <w:numId w:val="0"/>
        </w:numPr>
        <w:ind w:left="432"/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Screenshot: -</w:t>
      </w:r>
    </w:p>
    <w:p w14:paraId="2BDFC394" w14:textId="109ABC24" w:rsidR="004F0270" w:rsidRDefault="004F0270" w:rsidP="004F0270">
      <w:pPr>
        <w:pStyle w:val="ListBullet"/>
        <w:numPr>
          <w:ilvl w:val="0"/>
          <w:numId w:val="0"/>
        </w:numPr>
        <w:ind w:left="432"/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F0270"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35EC713D" wp14:editId="1B010147">
            <wp:extent cx="5732145" cy="5835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5F29" w14:textId="484193C6" w:rsidR="004F0270" w:rsidRDefault="004F0270" w:rsidP="004F0270">
      <w:pPr>
        <w:pStyle w:val="ListBullet"/>
        <w:numPr>
          <w:ilvl w:val="0"/>
          <w:numId w:val="0"/>
        </w:numPr>
        <w:ind w:left="432"/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6CEF610" w14:textId="4D589112" w:rsidR="004F0270" w:rsidRDefault="004F0270" w:rsidP="004F0270">
      <w:pPr>
        <w:pStyle w:val="ListBullet"/>
        <w:numPr>
          <w:ilvl w:val="0"/>
          <w:numId w:val="0"/>
        </w:numPr>
        <w:ind w:left="432"/>
      </w:pPr>
      <w:r w:rsidRPr="004F0270">
        <w:rPr>
          <w:b/>
          <w:bCs/>
          <w:u w:val="single"/>
        </w:rPr>
        <w:t>Viewing and editing the file</w:t>
      </w:r>
      <w:r>
        <w:t>: -</w:t>
      </w:r>
    </w:p>
    <w:p w14:paraId="59C24331" w14:textId="6F4EDA0C" w:rsidR="004F0270" w:rsidRDefault="004F0270" w:rsidP="004F0270">
      <w:pPr>
        <w:pStyle w:val="ListBullet"/>
        <w:numPr>
          <w:ilvl w:val="0"/>
          <w:numId w:val="0"/>
        </w:numPr>
        <w:ind w:left="432"/>
      </w:pPr>
      <w:r>
        <w:t xml:space="preserve">We will use the cat command to view and edit the file if we want to. </w:t>
      </w:r>
    </w:p>
    <w:p w14:paraId="16C43911" w14:textId="6BD4978D" w:rsidR="004F0270" w:rsidRDefault="004F0270" w:rsidP="004F0270">
      <w:pPr>
        <w:pStyle w:val="ListBullet"/>
        <w:numPr>
          <w:ilvl w:val="0"/>
          <w:numId w:val="0"/>
        </w:numPr>
        <w:ind w:left="432"/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t>$ cat &gt; File_name.extension</w:t>
      </w:r>
    </w:p>
    <w:p w14:paraId="39100E04" w14:textId="77777777" w:rsidR="004F0270" w:rsidRPr="004F0270" w:rsidRDefault="004F0270" w:rsidP="004F0270">
      <w:pPr>
        <w:pStyle w:val="ListBullet"/>
        <w:numPr>
          <w:ilvl w:val="0"/>
          <w:numId w:val="0"/>
        </w:numPr>
        <w:ind w:left="432"/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4692343" w14:textId="3314F62C" w:rsidR="004F0270" w:rsidRDefault="004F0270" w:rsidP="004F0270">
      <w:pPr>
        <w:pStyle w:val="ListBullet"/>
        <w:numPr>
          <w:ilvl w:val="0"/>
          <w:numId w:val="0"/>
        </w:numPr>
        <w:ind w:left="432"/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Screenshot: -</w:t>
      </w:r>
    </w:p>
    <w:p w14:paraId="4634CA0E" w14:textId="1DBB3FEF" w:rsidR="004F0270" w:rsidRDefault="008051D9" w:rsidP="004F0270">
      <w:pPr>
        <w:pStyle w:val="ListBullet"/>
        <w:numPr>
          <w:ilvl w:val="0"/>
          <w:numId w:val="0"/>
        </w:numPr>
        <w:ind w:left="43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017E89" wp14:editId="7250B84C">
            <wp:extent cx="5732145" cy="9994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8C4E" w14:textId="38375783" w:rsidR="008051D9" w:rsidRDefault="008051D9" w:rsidP="008051D9">
      <w:pPr>
        <w:pStyle w:val="ListBullet"/>
        <w:numPr>
          <w:ilvl w:val="0"/>
          <w:numId w:val="0"/>
        </w:numPr>
        <w:ind w:left="43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see here that the file was edited.</w:t>
      </w:r>
    </w:p>
    <w:p w14:paraId="3E251814" w14:textId="301988CA" w:rsidR="008051D9" w:rsidRDefault="008051D9" w:rsidP="008051D9">
      <w:pPr>
        <w:pStyle w:val="ListBullet"/>
        <w:numPr>
          <w:ilvl w:val="0"/>
          <w:numId w:val="0"/>
        </w:numPr>
        <w:ind w:left="43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A178D6" w14:textId="3F3AF279" w:rsidR="008051D9" w:rsidRDefault="008051D9" w:rsidP="008051D9">
      <w:pPr>
        <w:pStyle w:val="ListBullet"/>
        <w:numPr>
          <w:ilvl w:val="0"/>
          <w:numId w:val="0"/>
        </w:numPr>
        <w:ind w:left="432"/>
      </w:pPr>
      <w:r w:rsidRPr="008051D9">
        <w:rPr>
          <w:b/>
          <w:bCs/>
          <w:u w:val="single"/>
        </w:rPr>
        <w:t>Merging the files</w:t>
      </w:r>
      <w:r w:rsidRPr="008051D9">
        <w:rPr>
          <w:b/>
          <w:bCs/>
        </w:rPr>
        <w:t>: -</w:t>
      </w:r>
    </w:p>
    <w:p w14:paraId="5374D829" w14:textId="1D99E79E" w:rsidR="008051D9" w:rsidRDefault="008051D9" w:rsidP="008051D9">
      <w:pPr>
        <w:pStyle w:val="ListBullet"/>
        <w:numPr>
          <w:ilvl w:val="0"/>
          <w:numId w:val="0"/>
        </w:numPr>
        <w:ind w:left="432"/>
      </w:pPr>
      <w:r>
        <w:t>We will use the cat command here to merge two files into a one new file.</w:t>
      </w:r>
    </w:p>
    <w:p w14:paraId="34575A1D" w14:textId="1B25DE2C" w:rsidR="008051D9" w:rsidRDefault="008051D9" w:rsidP="008051D9">
      <w:pPr>
        <w:pStyle w:val="ListBullet"/>
        <w:numPr>
          <w:ilvl w:val="0"/>
          <w:numId w:val="0"/>
        </w:numPr>
        <w:ind w:left="432"/>
      </w:pPr>
      <w:r>
        <w:t>$ cat File1 File2 &gt; MergedFile</w:t>
      </w:r>
    </w:p>
    <w:p w14:paraId="16C90A0A" w14:textId="3992E31F" w:rsidR="008051D9" w:rsidRDefault="008051D9" w:rsidP="008051D9">
      <w:pPr>
        <w:pStyle w:val="ListBullet"/>
        <w:numPr>
          <w:ilvl w:val="0"/>
          <w:numId w:val="0"/>
        </w:numPr>
        <w:ind w:left="432"/>
      </w:pPr>
    </w:p>
    <w:p w14:paraId="531FECA9" w14:textId="2ACD4410" w:rsidR="008051D9" w:rsidRDefault="008051D9" w:rsidP="008051D9">
      <w:pPr>
        <w:pStyle w:val="ListBullet"/>
        <w:numPr>
          <w:ilvl w:val="0"/>
          <w:numId w:val="0"/>
        </w:numPr>
        <w:ind w:left="432"/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Screenshot: -</w:t>
      </w:r>
    </w:p>
    <w:p w14:paraId="1FB8D90E" w14:textId="23D4BE54" w:rsidR="008051D9" w:rsidRDefault="008051D9" w:rsidP="008051D9">
      <w:pPr>
        <w:pStyle w:val="ListBullet"/>
        <w:numPr>
          <w:ilvl w:val="0"/>
          <w:numId w:val="0"/>
        </w:numPr>
        <w:ind w:left="43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1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5BE616" wp14:editId="1DB42AA5">
            <wp:extent cx="5732145" cy="8851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73CF" w14:textId="2DE59721" w:rsidR="008051D9" w:rsidRDefault="008051D9" w:rsidP="008051D9">
      <w:pPr>
        <w:pStyle w:val="ListBullet"/>
        <w:numPr>
          <w:ilvl w:val="0"/>
          <w:numId w:val="0"/>
        </w:numPr>
        <w:ind w:left="43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E3990A" w14:textId="61B09781" w:rsidR="008051D9" w:rsidRPr="008051D9" w:rsidRDefault="008051D9" w:rsidP="008051D9">
      <w:pPr>
        <w:pStyle w:val="ListBullet"/>
        <w:rPr>
          <w:b/>
          <w:bCs/>
        </w:rPr>
      </w:pPr>
      <w:r w:rsidRPr="008051D9">
        <w:rPr>
          <w:b/>
          <w:bCs/>
        </w:rPr>
        <w:t>vi: -</w:t>
      </w:r>
    </w:p>
    <w:p w14:paraId="4EB11730" w14:textId="77777777" w:rsidR="008051D9" w:rsidRPr="008051D9" w:rsidRDefault="008051D9" w:rsidP="008051D9">
      <w:pPr>
        <w:pStyle w:val="ListBullet"/>
        <w:numPr>
          <w:ilvl w:val="0"/>
          <w:numId w:val="0"/>
        </w:numPr>
        <w:ind w:left="432"/>
      </w:pPr>
    </w:p>
    <w:p w14:paraId="70E4A151" w14:textId="5EF6B74C" w:rsidR="008051D9" w:rsidRDefault="008051D9" w:rsidP="008051D9">
      <w:pPr>
        <w:pStyle w:val="ListBullet"/>
        <w:numPr>
          <w:ilvl w:val="0"/>
          <w:numId w:val="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9E2D9CB" w14:textId="4ECA0BE6" w:rsidR="008051D9" w:rsidRPr="004F0270" w:rsidRDefault="008051D9" w:rsidP="008051D9">
      <w:pPr>
        <w:pStyle w:val="ListBullet"/>
        <w:numPr>
          <w:ilvl w:val="0"/>
          <w:numId w:val="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F996C17" w14:textId="77777777" w:rsidR="004F0270" w:rsidRPr="004F0270" w:rsidRDefault="004F0270" w:rsidP="004F0270">
      <w:pPr>
        <w:pStyle w:val="ListBullet"/>
        <w:numPr>
          <w:ilvl w:val="0"/>
          <w:numId w:val="0"/>
        </w:numPr>
        <w:ind w:left="432"/>
        <w:rPr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1348E3D" w14:textId="77777777" w:rsidR="004F0270" w:rsidRPr="004F0270" w:rsidRDefault="004F0270" w:rsidP="004F0270">
      <w:pPr>
        <w:pStyle w:val="ListBullet"/>
        <w:numPr>
          <w:ilvl w:val="0"/>
          <w:numId w:val="0"/>
        </w:numPr>
        <w:ind w:left="432"/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64052E7" w14:textId="6C50647B" w:rsidR="001D144D" w:rsidRPr="001D144D" w:rsidRDefault="001D144D" w:rsidP="001D144D">
      <w:pPr>
        <w:pStyle w:val="ListBullet"/>
        <w:numPr>
          <w:ilvl w:val="0"/>
          <w:numId w:val="0"/>
        </w:numPr>
        <w:ind w:left="432"/>
      </w:pPr>
    </w:p>
    <w:p w14:paraId="6E60ACB4" w14:textId="77777777" w:rsidR="007A37C2" w:rsidRPr="007A37C2" w:rsidRDefault="007A37C2" w:rsidP="007A37C2">
      <w:pPr>
        <w:pStyle w:val="ListBullet"/>
        <w:numPr>
          <w:ilvl w:val="0"/>
          <w:numId w:val="0"/>
        </w:numPr>
        <w:ind w:left="432"/>
      </w:pPr>
    </w:p>
    <w:p w14:paraId="1470272B" w14:textId="77777777" w:rsidR="00F41080" w:rsidRPr="00F41080" w:rsidRDefault="00F41080" w:rsidP="00F41080">
      <w:pPr>
        <w:pStyle w:val="ListBullet"/>
        <w:numPr>
          <w:ilvl w:val="0"/>
          <w:numId w:val="0"/>
        </w:numPr>
        <w:ind w:left="432"/>
        <w:rPr>
          <w:b/>
          <w:color w:val="8DC1D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13575C9" w14:textId="77777777" w:rsidR="00F41080" w:rsidRPr="00F41080" w:rsidRDefault="00F41080" w:rsidP="00F41080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2BAB1A" w14:textId="296375AA" w:rsidR="00807843" w:rsidRDefault="00807843">
      <w:pPr>
        <w:pStyle w:val="Heading2"/>
      </w:pPr>
    </w:p>
    <w:sectPr w:rsidR="00807843">
      <w:footerReference w:type="default" r:id="rId1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6DF4E" w14:textId="77777777" w:rsidR="00783880" w:rsidRDefault="00783880">
      <w:r>
        <w:separator/>
      </w:r>
    </w:p>
    <w:p w14:paraId="50E17246" w14:textId="77777777" w:rsidR="00783880" w:rsidRDefault="00783880"/>
  </w:endnote>
  <w:endnote w:type="continuationSeparator" w:id="0">
    <w:p w14:paraId="6CFB1F75" w14:textId="77777777" w:rsidR="00783880" w:rsidRDefault="00783880">
      <w:r>
        <w:continuationSeparator/>
      </w:r>
    </w:p>
    <w:p w14:paraId="78F2ACD5" w14:textId="77777777" w:rsidR="00783880" w:rsidRDefault="007838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986C2D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D1690" w14:textId="77777777" w:rsidR="00783880" w:rsidRDefault="00783880">
      <w:r>
        <w:separator/>
      </w:r>
    </w:p>
    <w:p w14:paraId="0BA76197" w14:textId="77777777" w:rsidR="00783880" w:rsidRDefault="00783880"/>
  </w:footnote>
  <w:footnote w:type="continuationSeparator" w:id="0">
    <w:p w14:paraId="4E71EFE9" w14:textId="77777777" w:rsidR="00783880" w:rsidRDefault="00783880">
      <w:r>
        <w:continuationSeparator/>
      </w:r>
    </w:p>
    <w:p w14:paraId="040DA3C7" w14:textId="77777777" w:rsidR="00783880" w:rsidRDefault="007838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4546646">
    <w:abstractNumId w:val="1"/>
  </w:num>
  <w:num w:numId="2" w16cid:durableId="939408890">
    <w:abstractNumId w:val="0"/>
  </w:num>
  <w:num w:numId="3" w16cid:durableId="1393191746">
    <w:abstractNumId w:val="2"/>
  </w:num>
  <w:num w:numId="4" w16cid:durableId="324169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80"/>
    <w:rsid w:val="000F312B"/>
    <w:rsid w:val="001D144D"/>
    <w:rsid w:val="004F0270"/>
    <w:rsid w:val="00783880"/>
    <w:rsid w:val="007A37C2"/>
    <w:rsid w:val="008051D9"/>
    <w:rsid w:val="00807843"/>
    <w:rsid w:val="0089193D"/>
    <w:rsid w:val="00F4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F2C98"/>
  <w15:chartTrackingRefBased/>
  <w15:docId w15:val="{CEF050E2-5ED9-924F-B773-B8A0DBA6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kshdeep/Library/Containers/com.microsoft.Word/Data/Library/Application%20Support/Microsoft/Office/16.0/DTS/en-GB%7b76E669FA-39DC-B143-BC3D-A1092905B08B%7d/%7bB679C915-DBB9-704B-BAB2-B0703C7F4166%7dtf10002086_ma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39</TotalTime>
  <Pages>5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Kerketta</dc:creator>
  <cp:keywords/>
  <dc:description/>
  <cp:lastModifiedBy>Prateek Kerketta</cp:lastModifiedBy>
  <cp:revision>1</cp:revision>
  <dcterms:created xsi:type="dcterms:W3CDTF">2023-01-30T19:22:00Z</dcterms:created>
  <dcterms:modified xsi:type="dcterms:W3CDTF">2023-01-30T20:20:00Z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